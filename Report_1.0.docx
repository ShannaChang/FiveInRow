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1996A" w14:textId="77777777" w:rsidR="000D297A" w:rsidRPr="005C59DD" w:rsidRDefault="005C59DD" w:rsidP="005C59DD">
      <w:pPr>
        <w:snapToGrid w:val="0"/>
        <w:spacing w:line="360" w:lineRule="auto"/>
        <w:jc w:val="center"/>
        <w:rPr>
          <w:rFonts w:ascii="Times New Roman" w:hAnsi="Times New Roman"/>
          <w:b/>
          <w:sz w:val="32"/>
        </w:rPr>
      </w:pPr>
      <w:r w:rsidRPr="005C59DD">
        <w:rPr>
          <w:rFonts w:ascii="Times New Roman" w:hAnsi="Times New Roman" w:hint="eastAsia"/>
          <w:b/>
          <w:sz w:val="32"/>
        </w:rPr>
        <w:t>CS</w:t>
      </w:r>
      <w:r w:rsidRPr="005C59DD">
        <w:rPr>
          <w:rFonts w:ascii="Times New Roman" w:hAnsi="Times New Roman"/>
          <w:b/>
          <w:sz w:val="32"/>
        </w:rPr>
        <w:t xml:space="preserve"> 583 Final Report</w:t>
      </w:r>
    </w:p>
    <w:p w14:paraId="02975001" w14:textId="77777777" w:rsidR="005C59DD" w:rsidRDefault="005C59DD" w:rsidP="005C59DD">
      <w:pPr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Xu Zheng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(</w:t>
      </w:r>
      <w:proofErr w:type="spellStart"/>
      <w:proofErr w:type="gramStart"/>
      <w:r>
        <w:rPr>
          <w:rFonts w:ascii="Times New Roman" w:hAnsi="Times New Roman"/>
        </w:rPr>
        <w:t>zhengxu</w:t>
      </w:r>
      <w:proofErr w:type="spellEnd"/>
      <w:r>
        <w:rPr>
          <w:rFonts w:ascii="Times New Roman" w:hAnsi="Times New Roman"/>
        </w:rPr>
        <w:t xml:space="preserve">  932</w:t>
      </w:r>
      <w:proofErr w:type="gramEnd"/>
      <w:r>
        <w:rPr>
          <w:rFonts w:ascii="Times New Roman" w:hAnsi="Times New Roman"/>
        </w:rPr>
        <w:t>-509-227)</w:t>
      </w:r>
    </w:p>
    <w:p w14:paraId="01E4D756" w14:textId="77777777" w:rsidR="005C59DD" w:rsidRDefault="005C59DD" w:rsidP="005C59DD">
      <w:pPr>
        <w:snapToGrid w:val="0"/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Tien</w:t>
      </w:r>
      <w:proofErr w:type="spellEnd"/>
      <w:r>
        <w:rPr>
          <w:rFonts w:ascii="Times New Roman" w:hAnsi="Times New Roman"/>
        </w:rPr>
        <w:t xml:space="preserve">-Lung Chang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changti</w:t>
      </w:r>
      <w:proofErr w:type="spellEnd"/>
      <w:r>
        <w:rPr>
          <w:rFonts w:ascii="Times New Roman" w:hAnsi="Times New Roman"/>
        </w:rPr>
        <w:t xml:space="preserve">   932-519-304)</w:t>
      </w:r>
    </w:p>
    <w:p w14:paraId="4325AEB9" w14:textId="77777777" w:rsidR="005C59DD" w:rsidRDefault="005C59DD" w:rsidP="008455D3">
      <w:pPr>
        <w:snapToGrid w:val="0"/>
        <w:spacing w:line="360" w:lineRule="auto"/>
        <w:rPr>
          <w:rFonts w:ascii="Times New Roman" w:hAnsi="Times New Roman"/>
        </w:rPr>
      </w:pPr>
    </w:p>
    <w:p w14:paraId="17ACCDB1" w14:textId="77777777" w:rsidR="005C59DD" w:rsidRDefault="005C59DD" w:rsidP="005C59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Our project is to implement board game called “Five in a Row” (which is also known as “</w:t>
      </w:r>
      <w:proofErr w:type="spellStart"/>
      <w:r>
        <w:rPr>
          <w:rFonts w:ascii="Times New Roman" w:hAnsi="Times New Roman"/>
        </w:rPr>
        <w:t>Gomoku</w:t>
      </w:r>
      <w:proofErr w:type="spellEnd"/>
      <w:r>
        <w:rPr>
          <w:rFonts w:ascii="Times New Roman" w:hAnsi="Times New Roman"/>
        </w:rPr>
        <w:t xml:space="preserve">” in Japanese). It is a two players game that is suitable for all ages. The principle for this game is the first player who make a coherently sequence of five stones will win the game. The sequence can be vertically, horizontally or diagonally. </w:t>
      </w:r>
      <w:r w:rsidRPr="005C59DD">
        <w:rPr>
          <w:rFonts w:ascii="Times New Roman" w:hAnsi="Times New Roman"/>
        </w:rPr>
        <w:t>The user can choose to play against another user or the A.I. The program will check if there is a winner at the end of every turn.</w:t>
      </w:r>
    </w:p>
    <w:p w14:paraId="5B5BAD01" w14:textId="2FF71CEF" w:rsidR="005C59DD" w:rsidRDefault="00B3011E" w:rsidP="005C59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Types:</w:t>
      </w:r>
    </w:p>
    <w:p w14:paraId="2DE43CE1" w14:textId="5B7858E4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Cel</w:t>
      </w:r>
      <w:r>
        <w:rPr>
          <w:rFonts w:ascii="Times New Roman" w:hAnsi="Times New Roman"/>
        </w:rPr>
        <w:t>l = Black | White | Blank</w:t>
      </w:r>
    </w:p>
    <w:p w14:paraId="529BF4FA" w14:textId="09341982" w:rsidR="00B66028" w:rsidRDefault="00B66028" w:rsidP="00B66028">
      <w:pPr>
        <w:pStyle w:val="a3"/>
        <w:snapToGrid w:val="0"/>
        <w:spacing w:line="360" w:lineRule="auto"/>
        <w:ind w:left="9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This data type represents the state of the stone.</w:t>
      </w:r>
    </w:p>
    <w:p w14:paraId="6DEDEBB4" w14:textId="76097878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Player = First | Second | AI</w:t>
      </w:r>
    </w:p>
    <w:p w14:paraId="033982A9" w14:textId="16A40410" w:rsidR="00B66028" w:rsidRDefault="00B66028" w:rsidP="00B66028">
      <w:pPr>
        <w:pStyle w:val="a3"/>
        <w:snapToGrid w:val="0"/>
        <w:spacing w:line="360" w:lineRule="auto"/>
        <w:ind w:left="9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This data type represents the player.</w:t>
      </w:r>
    </w:p>
    <w:p w14:paraId="645F7CB7" w14:textId="2DA94A81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Board a = Board [[a]]</w:t>
      </w:r>
    </w:p>
    <w:p w14:paraId="187F1721" w14:textId="2BA6BDD7" w:rsidR="00B66028" w:rsidRDefault="00B66028" w:rsidP="00B66028">
      <w:pPr>
        <w:pStyle w:val="a3"/>
        <w:snapToGrid w:val="0"/>
        <w:spacing w:line="360" w:lineRule="auto"/>
        <w:ind w:left="9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This data type represents the board.</w:t>
      </w:r>
    </w:p>
    <w:p w14:paraId="361DD9B3" w14:textId="32357431" w:rsidR="00B3011E" w:rsidRDefault="00B3011E" w:rsidP="00B3011E">
      <w:pPr>
        <w:pStyle w:val="a3"/>
        <w:snapToGrid w:val="0"/>
        <w:spacing w:line="360" w:lineRule="auto"/>
        <w:ind w:left="4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Functions:</w:t>
      </w:r>
    </w:p>
    <w:p w14:paraId="479BA8F9" w14:textId="2D906F2D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showBoard</w:t>
      </w:r>
      <w:proofErr w:type="spellEnd"/>
      <w:proofErr w:type="gramEnd"/>
      <w:r>
        <w:rPr>
          <w:rFonts w:ascii="Times New Roman" w:hAnsi="Times New Roman"/>
        </w:rPr>
        <w:t>: this function is used to print out the current board.</w:t>
      </w:r>
    </w:p>
    <w:p w14:paraId="6A071A7F" w14:textId="1184347A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updateBoard</w:t>
      </w:r>
      <w:proofErr w:type="spellEnd"/>
      <w:proofErr w:type="gramEnd"/>
      <w:r>
        <w:rPr>
          <w:rFonts w:ascii="Times New Roman" w:hAnsi="Times New Roman"/>
        </w:rPr>
        <w:t>: this function is used to update the board at the end of every turn.</w:t>
      </w:r>
    </w:p>
    <w:p w14:paraId="1905E08D" w14:textId="3743D6BF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checkFive</w:t>
      </w:r>
      <w:proofErr w:type="spellEnd"/>
      <w:proofErr w:type="gramEnd"/>
      <w:r>
        <w:rPr>
          <w:rFonts w:ascii="Times New Roman" w:hAnsi="Times New Roman"/>
        </w:rPr>
        <w:t>: this function is used to check if there is a winner at the end of every turn.</w:t>
      </w:r>
    </w:p>
    <w:p w14:paraId="17DDE917" w14:textId="395CB652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isGood</w:t>
      </w:r>
      <w:proofErr w:type="spellEnd"/>
      <w:proofErr w:type="gramEnd"/>
      <w:r>
        <w:rPr>
          <w:rFonts w:ascii="Times New Roman" w:hAnsi="Times New Roman"/>
        </w:rPr>
        <w:t>: this function is used to check if the input position is legal.</w:t>
      </w:r>
    </w:p>
    <w:p w14:paraId="604E5D43" w14:textId="34CB3F9B" w:rsidR="00B66028" w:rsidRDefault="00B66028" w:rsidP="00B66028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gameLoop</w:t>
      </w:r>
      <w:proofErr w:type="spellEnd"/>
      <w:proofErr w:type="gramEnd"/>
      <w:r>
        <w:rPr>
          <w:rFonts w:ascii="Times New Roman" w:hAnsi="Times New Roman"/>
        </w:rPr>
        <w:t>: this function is the main function to control the logic of whole game.</w:t>
      </w:r>
    </w:p>
    <w:p w14:paraId="7453F2A6" w14:textId="17B49FDE" w:rsidR="00B66028" w:rsidRDefault="00A072AD" w:rsidP="00B66028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We applied 3 ideas from the course to the design of our project. They are high-order function, refactoring and zipper.</w:t>
      </w:r>
      <w:bookmarkStart w:id="0" w:name="_GoBack"/>
      <w:bookmarkEnd w:id="0"/>
    </w:p>
    <w:p w14:paraId="72509016" w14:textId="77777777" w:rsidR="00A072AD" w:rsidRPr="00B66028" w:rsidRDefault="00A072AD" w:rsidP="00A072AD">
      <w:pPr>
        <w:pStyle w:val="a3"/>
        <w:snapToGrid w:val="0"/>
        <w:spacing w:line="360" w:lineRule="auto"/>
        <w:ind w:left="425" w:firstLineChars="0" w:firstLine="0"/>
        <w:rPr>
          <w:rFonts w:ascii="Times New Roman" w:hAnsi="Times New Roman"/>
        </w:rPr>
      </w:pPr>
    </w:p>
    <w:sectPr w:rsidR="00A072AD" w:rsidRPr="00B66028" w:rsidSect="00266F6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516"/>
    <w:multiLevelType w:val="hybridMultilevel"/>
    <w:tmpl w:val="8D101A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7C32A7"/>
    <w:multiLevelType w:val="hybridMultilevel"/>
    <w:tmpl w:val="D220B4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0B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CE7344"/>
    <w:multiLevelType w:val="hybridMultilevel"/>
    <w:tmpl w:val="735AD238"/>
    <w:lvl w:ilvl="0" w:tplc="376E0470">
      <w:start w:val="1"/>
      <w:numFmt w:val="bullet"/>
      <w:lvlText w:val="-"/>
      <w:lvlJc w:val="left"/>
      <w:pPr>
        <w:ind w:left="960" w:hanging="48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DD"/>
    <w:rsid w:val="000D297A"/>
    <w:rsid w:val="00266F6E"/>
    <w:rsid w:val="00355845"/>
    <w:rsid w:val="005C59DD"/>
    <w:rsid w:val="00702D63"/>
    <w:rsid w:val="00801E17"/>
    <w:rsid w:val="008455D3"/>
    <w:rsid w:val="008B7EA6"/>
    <w:rsid w:val="00902DC3"/>
    <w:rsid w:val="00942168"/>
    <w:rsid w:val="00A072AD"/>
    <w:rsid w:val="00AA6C2D"/>
    <w:rsid w:val="00B3011E"/>
    <w:rsid w:val="00B66028"/>
    <w:rsid w:val="00C15A29"/>
    <w:rsid w:val="00C2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BF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SU">
    <w:name w:val="OSU"/>
    <w:basedOn w:val="a"/>
    <w:qFormat/>
    <w:rsid w:val="00AA6C2D"/>
    <w:pPr>
      <w:snapToGrid w:val="0"/>
      <w:spacing w:line="480" w:lineRule="auto"/>
    </w:pPr>
    <w:rPr>
      <w:rFonts w:eastAsia="Times New Roman"/>
    </w:rPr>
  </w:style>
  <w:style w:type="paragraph" w:styleId="a3">
    <w:name w:val="List Paragraph"/>
    <w:basedOn w:val="a"/>
    <w:uiPriority w:val="34"/>
    <w:qFormat/>
    <w:rsid w:val="000D29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SU">
    <w:name w:val="OSU"/>
    <w:basedOn w:val="a"/>
    <w:qFormat/>
    <w:rsid w:val="00AA6C2D"/>
    <w:pPr>
      <w:snapToGrid w:val="0"/>
      <w:spacing w:line="480" w:lineRule="auto"/>
    </w:pPr>
    <w:rPr>
      <w:rFonts w:eastAsia="Times New Roman"/>
    </w:rPr>
  </w:style>
  <w:style w:type="paragraph" w:styleId="a3">
    <w:name w:val="List Paragraph"/>
    <w:basedOn w:val="a"/>
    <w:uiPriority w:val="34"/>
    <w:qFormat/>
    <w:rsid w:val="000D2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u:Library:Application%20Support:Microsoft:Office:&#29992;&#25143;&#27169;&#26495;:&#25105;&#30340;&#27169;&#26495;:OSU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OSU.dotx</Template>
  <TotalTime>30</TotalTime>
  <Pages>1</Pages>
  <Words>194</Words>
  <Characters>1110</Characters>
  <Application>Microsoft Macintosh Word</Application>
  <DocSecurity>0</DocSecurity>
  <Lines>9</Lines>
  <Paragraphs>2</Paragraphs>
  <ScaleCrop>false</ScaleCrop>
  <Company>Oregon State University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Zheng</dc:creator>
  <cp:keywords/>
  <dc:description/>
  <cp:lastModifiedBy>Xu Zheng</cp:lastModifiedBy>
  <cp:revision>3</cp:revision>
  <dcterms:created xsi:type="dcterms:W3CDTF">2016-06-04T23:03:00Z</dcterms:created>
  <dcterms:modified xsi:type="dcterms:W3CDTF">2016-06-05T00:02:00Z</dcterms:modified>
</cp:coreProperties>
</file>